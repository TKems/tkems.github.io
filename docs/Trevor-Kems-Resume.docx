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620"/>
        <w:gridCol w:w="54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098550" cy="781050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550" cy="781050"/>
                                <a:chOff x="53975" y="-9415"/>
                                <a:chExt cx="1098550" cy="77208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3975" y="-9415"/>
                                  <a:ext cx="495300" cy="77208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4B699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857DFF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494802718"/>
                                        <w:placeholder>
                                          <w:docPart w:val="CA5BB9E36C014795856C7EE755F0CC13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t>K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86.5pt;height:61.5pt;mso-position-horizontal-relative:char;mso-position-vertical-relative:line" coordorigin="539,-94" coordsize="10985,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539;top:-94;width:4953;height:7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4B699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857DFF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494802718"/>
                                  <w:placeholder>
                                    <w:docPart w:val="CA5BB9E36C014795856C7EE755F0CC13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t>K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4B6998" w:rsidP="004B4147">
            <w:pPr>
              <w:pStyle w:val="Title"/>
            </w:pPr>
            <w:r>
              <w:t>Trevor</w:t>
            </w:r>
          </w:p>
          <w:p w:rsidR="004B4147" w:rsidRPr="004B4147" w:rsidRDefault="004B6998" w:rsidP="004B6998">
            <w:pPr>
              <w:pStyle w:val="Subtitle"/>
            </w:pPr>
            <w:r>
              <w:t>Kems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4B6998" w:rsidP="004B6998">
            <w:pPr>
              <w:pStyle w:val="Jobtitle"/>
            </w:pPr>
            <w:r>
              <w:t>Technical Support Specialist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857DFF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F6DD2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vAlign w:val="center"/>
          </w:tcPr>
          <w:p w:rsidR="00BF0DAF" w:rsidRPr="00B03ED5" w:rsidRDefault="004B6998" w:rsidP="004B6998">
            <w:pPr>
              <w:pStyle w:val="Contact"/>
            </w:pPr>
            <w:r>
              <w:t>515-468-9201</w:t>
            </w:r>
          </w:p>
        </w:tc>
        <w:tc>
          <w:tcPr>
            <w:tcW w:w="54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F40BC5132F684A71BF05FAB63598E1E2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857DFF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17F697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vAlign w:val="center"/>
          </w:tcPr>
          <w:p w:rsidR="00BF0DAF" w:rsidRPr="00B03ED5" w:rsidRDefault="004B6998" w:rsidP="004B6998">
            <w:pPr>
              <w:pStyle w:val="Contact"/>
            </w:pPr>
            <w:hyperlink r:id="rId16" w:history="1">
              <w:r w:rsidRPr="002920BF">
                <w:rPr>
                  <w:rStyle w:val="Hyperlink"/>
                </w:rPr>
                <w:t>trevorkems@gmail.com</w:t>
              </w:r>
            </w:hyperlink>
          </w:p>
        </w:tc>
        <w:tc>
          <w:tcPr>
            <w:tcW w:w="54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857DFF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7DF6FF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9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vAlign w:val="center"/>
          </w:tcPr>
          <w:p w:rsidR="00CD2FD2" w:rsidRPr="00B03ED5" w:rsidRDefault="004B6998" w:rsidP="004B6998">
            <w:pPr>
              <w:pStyle w:val="Contact"/>
            </w:pPr>
            <w:r>
              <w:t>Winterset, Iowa</w:t>
            </w: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857DFF" w:rsidRDefault="004B6998" w:rsidP="004B6998">
            <w:pPr>
              <w:pStyle w:val="Introduction"/>
              <w:rPr>
                <w:sz w:val="24"/>
              </w:rPr>
            </w:pPr>
            <w:r w:rsidRPr="00857DFF">
              <w:t>A cyber security focused technical support specialist with experience in a team environment and customer service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CD2FD2" w:rsidP="004B6998">
            <w:pPr>
              <w:rPr>
                <w:lang w:val="it-IT"/>
              </w:rPr>
            </w:pPr>
          </w:p>
        </w:tc>
      </w:tr>
      <w:tr w:rsidR="00CD2FD2" w:rsidRPr="00997E86" w:rsidTr="00857DFF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F571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Cmb7Ok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2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vAlign w:val="center"/>
          </w:tcPr>
          <w:p w:rsidR="004B6998" w:rsidRPr="00B03ED5" w:rsidRDefault="004B6998" w:rsidP="004B6998">
            <w:pPr>
              <w:pStyle w:val="Contact"/>
            </w:pPr>
            <w:r>
              <w:t>linkedin.com/in/</w:t>
            </w:r>
            <w:proofErr w:type="spellStart"/>
            <w:r>
              <w:t>tkems</w:t>
            </w:r>
            <w:proofErr w:type="spellEnd"/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857DFF">
        <w:tc>
          <w:tcPr>
            <w:tcW w:w="540" w:type="dxa"/>
            <w:vAlign w:val="center"/>
          </w:tcPr>
          <w:p w:rsidR="00CD2FD2" w:rsidRPr="00621B5C" w:rsidRDefault="004B6998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B201502" wp14:editId="78D2C34B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E653EC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5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vAlign w:val="center"/>
          </w:tcPr>
          <w:p w:rsidR="004B6998" w:rsidRPr="00B03ED5" w:rsidRDefault="004B6998" w:rsidP="004B6998">
            <w:pPr>
              <w:pStyle w:val="Contact"/>
            </w:pPr>
            <w:r>
              <w:t>www.trevorkems.com</w:t>
            </w: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857DFF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240" w:type="dxa"/>
            <w:gridSpan w:val="2"/>
            <w:vAlign w:val="center"/>
          </w:tcPr>
          <w:p w:rsidR="00CD2FD2" w:rsidRPr="00B03ED5" w:rsidRDefault="00CD2FD2" w:rsidP="004B6998">
            <w:pPr>
              <w:pStyle w:val="Contact"/>
            </w:pPr>
          </w:p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857DFF">
        <w:trPr>
          <w:trHeight w:val="332"/>
        </w:trPr>
        <w:tc>
          <w:tcPr>
            <w:tcW w:w="3780" w:type="dxa"/>
            <w:gridSpan w:val="3"/>
          </w:tcPr>
          <w:p w:rsidR="00CD2FD2" w:rsidRPr="00997E86" w:rsidRDefault="00CD2FD2" w:rsidP="00CD2FD2"/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857DFF">
        <w:trPr>
          <w:trHeight w:val="288"/>
        </w:trPr>
        <w:tc>
          <w:tcPr>
            <w:tcW w:w="3780" w:type="dxa"/>
            <w:gridSpan w:val="3"/>
          </w:tcPr>
          <w:p w:rsidR="00CD2FD2" w:rsidRPr="00997E86" w:rsidRDefault="00CD2FD2" w:rsidP="00CD2FD2"/>
        </w:tc>
        <w:tc>
          <w:tcPr>
            <w:tcW w:w="54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857DFF">
        <w:tc>
          <w:tcPr>
            <w:tcW w:w="3780" w:type="dxa"/>
            <w:gridSpan w:val="3"/>
            <w:tcBorders>
              <w:right w:val="single" w:sz="4" w:space="0" w:color="D9D9D9" w:themeColor="background1" w:themeShade="D9"/>
            </w:tcBorders>
          </w:tcPr>
          <w:p w:rsidR="00144072" w:rsidRDefault="00144072" w:rsidP="00144072"/>
          <w:sdt>
            <w:sdtPr>
              <w:id w:val="434569950"/>
              <w:placeholder>
                <w:docPart w:val="C2F2BF042E7B44A6B01EF30EA27E4261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4B6998" w:rsidP="008E2197">
            <w:pPr>
              <w:pStyle w:val="Heading2"/>
            </w:pPr>
            <w:r>
              <w:t>Cyber Security Engineering</w:t>
            </w:r>
          </w:p>
          <w:p w:rsidR="00552F9B" w:rsidRDefault="004B6998" w:rsidP="00552F9B">
            <w:pPr>
              <w:pStyle w:val="Heading4"/>
            </w:pPr>
            <w:r>
              <w:t>Iowa State University</w:t>
            </w:r>
          </w:p>
          <w:p w:rsidR="00552F9B" w:rsidRDefault="004B6998" w:rsidP="00552F9B">
            <w:r>
              <w:t>2017-2021</w:t>
            </w:r>
          </w:p>
          <w:p w:rsidR="00552F9B" w:rsidRDefault="004B6998" w:rsidP="00552F9B">
            <w:pPr>
              <w:pStyle w:val="Heading2"/>
            </w:pPr>
            <w:r>
              <w:t>High School Diploma</w:t>
            </w:r>
          </w:p>
          <w:p w:rsidR="00552F9B" w:rsidRDefault="004B6998" w:rsidP="00552F9B">
            <w:pPr>
              <w:pStyle w:val="Heading4"/>
            </w:pPr>
            <w:r>
              <w:t>Winterset Senior High School</w:t>
            </w:r>
          </w:p>
          <w:p w:rsidR="00552F9B" w:rsidRDefault="004B6998" w:rsidP="00552F9B">
            <w:r>
              <w:t>2013-2017</w:t>
            </w:r>
          </w:p>
          <w:p w:rsidR="004B6998" w:rsidRDefault="004B6998" w:rsidP="00552F9B"/>
          <w:p w:rsidR="004B6998" w:rsidRDefault="004B6998" w:rsidP="004B6998">
            <w:pPr>
              <w:pStyle w:val="Heading1"/>
              <w:rPr>
                <w:b/>
                <w:sz w:val="20"/>
              </w:rPr>
            </w:pPr>
            <w:r w:rsidRPr="004B6998">
              <w:rPr>
                <w:b/>
                <w:sz w:val="20"/>
              </w:rPr>
              <w:t>extracurricular</w:t>
            </w:r>
          </w:p>
          <w:p w:rsidR="004B6998" w:rsidRPr="004B6998" w:rsidRDefault="004B6998" w:rsidP="004B6998">
            <w:r w:rsidRPr="004B6998">
              <w:t>Information Assurance Student Group</w:t>
            </w:r>
          </w:p>
          <w:p w:rsidR="004B6998" w:rsidRPr="004B6998" w:rsidRDefault="004B6998" w:rsidP="004B6998">
            <w:r w:rsidRPr="004B6998">
              <w:t>ISU Cyber Defense Competitions</w:t>
            </w:r>
          </w:p>
          <w:p w:rsidR="004B6998" w:rsidRPr="004B6998" w:rsidRDefault="004B6998" w:rsidP="004B6998">
            <w:r w:rsidRPr="004B6998">
              <w:t>ISU Hack-a-thon</w:t>
            </w:r>
          </w:p>
          <w:p w:rsidR="004B6998" w:rsidRPr="004B6998" w:rsidRDefault="004B6998" w:rsidP="004B6998">
            <w:r w:rsidRPr="004B6998">
              <w:t>Women in Cyber Security Mentor (2018</w:t>
            </w:r>
            <w:r w:rsidR="00857DFF">
              <w:t>-2019</w:t>
            </w:r>
            <w:r w:rsidRPr="004B6998">
              <w:t>)</w:t>
            </w:r>
          </w:p>
          <w:p w:rsidR="004B6998" w:rsidRDefault="004B6998" w:rsidP="004B6998">
            <w:pPr>
              <w:pStyle w:val="Heading1"/>
            </w:pPr>
            <w:r>
              <w:t>Interests</w:t>
            </w:r>
          </w:p>
          <w:p w:rsidR="00857DFF" w:rsidRDefault="00857DFF" w:rsidP="00857DFF">
            <w:r>
              <w:t>Hardware Hacking</w:t>
            </w:r>
          </w:p>
          <w:p w:rsidR="004B6998" w:rsidRDefault="004B6998" w:rsidP="004B6998">
            <w:proofErr w:type="spellStart"/>
            <w:r>
              <w:t>Locksport</w:t>
            </w:r>
            <w:proofErr w:type="spellEnd"/>
          </w:p>
          <w:p w:rsidR="004B6998" w:rsidRPr="004B6998" w:rsidRDefault="004B6998" w:rsidP="004B6998">
            <w:r>
              <w:t>Physical Security</w:t>
            </w:r>
          </w:p>
          <w:p w:rsidR="004B6998" w:rsidRPr="004B6998" w:rsidRDefault="00857DFF" w:rsidP="004B6998">
            <w:r>
              <w:t>Non-destructive evaluation</w:t>
            </w:r>
          </w:p>
          <w:p w:rsidR="004B6998" w:rsidRDefault="004B6998" w:rsidP="00552F9B"/>
          <w:p w:rsidR="00552F9B" w:rsidRPr="00552F9B" w:rsidRDefault="00552F9B" w:rsidP="00552F9B"/>
        </w:tc>
        <w:tc>
          <w:tcPr>
            <w:tcW w:w="54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43059D5601374709A819AEA4C812074A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4B6998" w:rsidRPr="00857DFF" w:rsidRDefault="004B6998" w:rsidP="004B6998">
            <w:pPr>
              <w:pStyle w:val="Heading3"/>
              <w:rPr>
                <w:b/>
              </w:rPr>
            </w:pPr>
            <w:r w:rsidRPr="00857DFF">
              <w:rPr>
                <w:b/>
              </w:rPr>
              <w:t>Technical Support Specialist</w:t>
            </w:r>
          </w:p>
          <w:p w:rsidR="004B6998" w:rsidRDefault="004B6998" w:rsidP="004B6998">
            <w:pPr>
              <w:pStyle w:val="Heading5"/>
            </w:pPr>
            <w:proofErr w:type="spellStart"/>
            <w:r>
              <w:t>Krell</w:t>
            </w:r>
            <w:proofErr w:type="spellEnd"/>
            <w:r>
              <w:t xml:space="preserve"> Institute - Ames, IA – May 2018 - Present</w:t>
            </w:r>
          </w:p>
          <w:p w:rsidR="004B6998" w:rsidRPr="00A6425D" w:rsidRDefault="004B6998" w:rsidP="004B6998">
            <w:pPr>
              <w:pStyle w:val="JobDescription"/>
              <w:rPr>
                <w:rStyle w:val="JobDescriptionChar"/>
              </w:rPr>
            </w:pPr>
            <w:r>
              <w:t xml:space="preserve">Providing knowledgeable technical support along with infrastructure maintenance, security audits, and system </w:t>
            </w:r>
            <w:bookmarkStart w:id="0" w:name="_GoBack"/>
            <w:bookmarkEnd w:id="0"/>
            <w:r>
              <w:t xml:space="preserve">administration. </w:t>
            </w:r>
          </w:p>
          <w:p w:rsidR="004B6998" w:rsidRDefault="004B6998" w:rsidP="004B6998">
            <w:pPr>
              <w:pStyle w:val="ListBullet"/>
            </w:pPr>
            <w:r>
              <w:t xml:space="preserve">Windows Active Directory, </w:t>
            </w:r>
            <w:proofErr w:type="spellStart"/>
            <w:r>
              <w:t>MacOS</w:t>
            </w:r>
            <w:proofErr w:type="spellEnd"/>
            <w:r>
              <w:t>, and Linux Administration</w:t>
            </w:r>
          </w:p>
          <w:p w:rsidR="004B6998" w:rsidRDefault="004B6998" w:rsidP="004B6998">
            <w:pPr>
              <w:pStyle w:val="ListBullet"/>
            </w:pPr>
            <w:r>
              <w:t xml:space="preserve">Drupal, WordPress, and native web site management </w:t>
            </w:r>
          </w:p>
          <w:p w:rsidR="004B6998" w:rsidRDefault="004B6998" w:rsidP="004B6998">
            <w:pPr>
              <w:pStyle w:val="ListBullet"/>
            </w:pPr>
            <w:r>
              <w:t>Staff and server infrastructure management, maintenance, and upgrades</w:t>
            </w:r>
          </w:p>
          <w:p w:rsidR="004B6998" w:rsidRPr="00857DFF" w:rsidRDefault="004B6998" w:rsidP="004B6998">
            <w:pPr>
              <w:pStyle w:val="Heading3"/>
              <w:rPr>
                <w:b/>
              </w:rPr>
            </w:pPr>
            <w:r w:rsidRPr="00857DFF">
              <w:rPr>
                <w:b/>
              </w:rPr>
              <w:t>Information Technology / Audio Visual Support</w:t>
            </w:r>
          </w:p>
          <w:p w:rsidR="004B6998" w:rsidRDefault="004B6998" w:rsidP="004B6998">
            <w:pPr>
              <w:pStyle w:val="Heading5"/>
            </w:pPr>
            <w:r>
              <w:t>Iowa State University, Memorial Union – Ames, IA – Sept. 2017 – May 2018</w:t>
            </w:r>
          </w:p>
          <w:p w:rsidR="004B6998" w:rsidRPr="00A6425D" w:rsidRDefault="004B6998" w:rsidP="004B6998">
            <w:pPr>
              <w:pStyle w:val="JobDescription"/>
              <w:rPr>
                <w:rStyle w:val="JobDescriptionChar"/>
              </w:rPr>
            </w:pPr>
            <w:r>
              <w:t>Worked with customers, event staff, and employees to provide an excellent event experience at the Memorial Union. Also worked with full-time staff to upgrade equipment and software</w:t>
            </w:r>
          </w:p>
          <w:p w:rsidR="004B6998" w:rsidRDefault="004B6998" w:rsidP="004B6998">
            <w:pPr>
              <w:pStyle w:val="ListBullet"/>
            </w:pPr>
            <w:r>
              <w:t>Windows Active Directory, Windows Remote Management, and PowerShell</w:t>
            </w:r>
          </w:p>
          <w:p w:rsidR="004B6998" w:rsidRDefault="004B6998" w:rsidP="004B6998">
            <w:pPr>
              <w:pStyle w:val="ListBullet"/>
            </w:pPr>
            <w:r>
              <w:t>Event and meeting setup/teardown with audio and visual needs</w:t>
            </w:r>
          </w:p>
          <w:p w:rsidR="004B6998" w:rsidRPr="00857DFF" w:rsidRDefault="004B6998" w:rsidP="004B6998">
            <w:pPr>
              <w:pStyle w:val="Heading3"/>
              <w:rPr>
                <w:b/>
              </w:rPr>
            </w:pPr>
            <w:r w:rsidRPr="00857DFF">
              <w:rPr>
                <w:b/>
              </w:rPr>
              <w:t>Cashier</w:t>
            </w:r>
          </w:p>
          <w:p w:rsidR="004B6998" w:rsidRDefault="004B6998" w:rsidP="004B6998">
            <w:pPr>
              <w:pStyle w:val="Heading5"/>
            </w:pPr>
            <w:proofErr w:type="spellStart"/>
            <w:r>
              <w:t>HyVee</w:t>
            </w:r>
            <w:proofErr w:type="spellEnd"/>
            <w:r>
              <w:t xml:space="preserve"> - Ames and Winterset, IA – May 2016 – Aug. 2017</w:t>
            </w:r>
          </w:p>
          <w:p w:rsidR="004B6998" w:rsidRPr="00A6425D" w:rsidRDefault="004B6998" w:rsidP="004B6998">
            <w:pPr>
              <w:pStyle w:val="JobDescription"/>
              <w:rPr>
                <w:rStyle w:val="JobDescriptionChar"/>
              </w:rPr>
            </w:pPr>
            <w:r>
              <w:t>Provided excellent customer service while maintaining a high accuracy of duties.</w:t>
            </w:r>
          </w:p>
          <w:p w:rsidR="00A6425D" w:rsidRPr="006C2DFF" w:rsidRDefault="004B6998" w:rsidP="004B6998">
            <w:pPr>
              <w:pStyle w:val="ListBullet"/>
            </w:pPr>
            <w:r>
              <w:t>Maintained a high level of service even with challenging situations</w:t>
            </w:r>
          </w:p>
        </w:tc>
      </w:tr>
    </w:tbl>
    <w:p w:rsidR="005A20B8" w:rsidRDefault="005A20B8" w:rsidP="004B6998"/>
    <w:sectPr w:rsidR="005A20B8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998" w:rsidRDefault="004B6998" w:rsidP="00B21D64">
      <w:pPr>
        <w:spacing w:after="0" w:line="240" w:lineRule="auto"/>
      </w:pPr>
      <w:r>
        <w:separator/>
      </w:r>
    </w:p>
  </w:endnote>
  <w:endnote w:type="continuationSeparator" w:id="0">
    <w:p w:rsidR="004B6998" w:rsidRDefault="004B699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CDBFE1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998" w:rsidRDefault="004B6998" w:rsidP="00B21D64">
      <w:pPr>
        <w:spacing w:after="0" w:line="240" w:lineRule="auto"/>
      </w:pPr>
      <w:r>
        <w:separator/>
      </w:r>
    </w:p>
  </w:footnote>
  <w:footnote w:type="continuationSeparator" w:id="0">
    <w:p w:rsidR="004B6998" w:rsidRDefault="004B699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E045F7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2895"/>
    <w:multiLevelType w:val="hybridMultilevel"/>
    <w:tmpl w:val="F98CFD72"/>
    <w:lvl w:ilvl="0" w:tplc="943092BE">
      <w:start w:val="2013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9B2EA1"/>
    <w:multiLevelType w:val="hybridMultilevel"/>
    <w:tmpl w:val="3E6E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98"/>
    <w:rsid w:val="000161E1"/>
    <w:rsid w:val="00021303"/>
    <w:rsid w:val="00107E81"/>
    <w:rsid w:val="00144072"/>
    <w:rsid w:val="0021475C"/>
    <w:rsid w:val="003C0BB5"/>
    <w:rsid w:val="004067B9"/>
    <w:rsid w:val="004103C0"/>
    <w:rsid w:val="00452292"/>
    <w:rsid w:val="004865C2"/>
    <w:rsid w:val="004B4147"/>
    <w:rsid w:val="004B6998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8424CE"/>
    <w:rsid w:val="00857DFF"/>
    <w:rsid w:val="00890F1A"/>
    <w:rsid w:val="008E2197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4B6998"/>
    <w:rPr>
      <w:color w:val="FE006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mailto:trevorkems@gmail.com" TargetMode="External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7.sv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kem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0BC5132F684A71BF05FAB63598E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AA3B2-C0D9-486B-B71D-777C6087E911}"/>
      </w:docPartPr>
      <w:docPartBody>
        <w:p w:rsidR="00000000" w:rsidRDefault="00327FAE">
          <w:pPr>
            <w:pStyle w:val="F40BC5132F684A71BF05FAB63598E1E2"/>
          </w:pPr>
          <w:r w:rsidRPr="007772B1">
            <w:t>ABOUT ME</w:t>
          </w:r>
        </w:p>
      </w:docPartBody>
    </w:docPart>
    <w:docPart>
      <w:docPartPr>
        <w:name w:val="C2F2BF042E7B44A6B01EF30EA27E4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9C563-ADB6-4681-82F3-5E94EA4F8FBB}"/>
      </w:docPartPr>
      <w:docPartBody>
        <w:p w:rsidR="00000000" w:rsidRDefault="00327FAE">
          <w:pPr>
            <w:pStyle w:val="C2F2BF042E7B44A6B01EF30EA27E4261"/>
          </w:pPr>
          <w:r>
            <w:t>Education</w:t>
          </w:r>
        </w:p>
      </w:docPartBody>
    </w:docPart>
    <w:docPart>
      <w:docPartPr>
        <w:name w:val="43059D5601374709A819AEA4C8120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971F3-72E3-4FB1-8F8D-68C5F16F34A8}"/>
      </w:docPartPr>
      <w:docPartBody>
        <w:p w:rsidR="00000000" w:rsidRDefault="00327FAE">
          <w:pPr>
            <w:pStyle w:val="43059D5601374709A819AEA4C812074A"/>
          </w:pPr>
          <w:r>
            <w:t>Experience</w:t>
          </w:r>
        </w:p>
      </w:docPartBody>
    </w:docPart>
    <w:docPart>
      <w:docPartPr>
        <w:name w:val="CA5BB9E36C014795856C7EE755F0C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A54B0-352D-44C2-AC52-9125A6DF0B3F}"/>
      </w:docPartPr>
      <w:docPartBody>
        <w:p w:rsidR="00000000" w:rsidRDefault="00327FAE">
          <w:pPr>
            <w:pStyle w:val="CA5BB9E36C014795856C7EE755F0CC13"/>
          </w:pPr>
          <w:r>
            <w:t>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AE"/>
    <w:rsid w:val="0032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5940F22954863BF0CD4887321975E">
    <w:name w:val="1B05940F22954863BF0CD4887321975E"/>
  </w:style>
  <w:style w:type="paragraph" w:customStyle="1" w:styleId="19F6CC58C6A44441A84E410733483B06">
    <w:name w:val="19F6CC58C6A44441A84E410733483B06"/>
  </w:style>
  <w:style w:type="paragraph" w:customStyle="1" w:styleId="B9925C081EE747A59161A1D41999B9E2">
    <w:name w:val="B9925C081EE747A59161A1D41999B9E2"/>
  </w:style>
  <w:style w:type="paragraph" w:customStyle="1" w:styleId="35E9FB14F0B54411A69FAA0F1153818D">
    <w:name w:val="35E9FB14F0B54411A69FAA0F1153818D"/>
  </w:style>
  <w:style w:type="paragraph" w:customStyle="1" w:styleId="F40BC5132F684A71BF05FAB63598E1E2">
    <w:name w:val="F40BC5132F684A71BF05FAB63598E1E2"/>
  </w:style>
  <w:style w:type="paragraph" w:customStyle="1" w:styleId="7D8AEA0F9D03471FAE082FC9D3068BB9">
    <w:name w:val="7D8AEA0F9D03471FAE082FC9D3068BB9"/>
  </w:style>
  <w:style w:type="paragraph" w:customStyle="1" w:styleId="64299763A680414099DB1BB32E942092">
    <w:name w:val="64299763A680414099DB1BB32E942092"/>
  </w:style>
  <w:style w:type="paragraph" w:customStyle="1" w:styleId="EC94DBCFC2B54E99BB3A69228A3294F2">
    <w:name w:val="EC94DBCFC2B54E99BB3A69228A3294F2"/>
  </w:style>
  <w:style w:type="paragraph" w:customStyle="1" w:styleId="AF7EFB8A36FC4F95B79AE8F29EA6C8DF">
    <w:name w:val="AF7EFB8A36FC4F95B79AE8F29EA6C8DF"/>
  </w:style>
  <w:style w:type="paragraph" w:customStyle="1" w:styleId="223FD036CF7B4A51BB6633078097A931">
    <w:name w:val="223FD036CF7B4A51BB6633078097A931"/>
  </w:style>
  <w:style w:type="paragraph" w:customStyle="1" w:styleId="EEA2C5C437BE4993A374A207C8CC3454">
    <w:name w:val="EEA2C5C437BE4993A374A207C8CC3454"/>
  </w:style>
  <w:style w:type="paragraph" w:customStyle="1" w:styleId="01FA559150BF4E51AA868B8495FC0363">
    <w:name w:val="01FA559150BF4E51AA868B8495FC0363"/>
  </w:style>
  <w:style w:type="paragraph" w:customStyle="1" w:styleId="30262081A9414D33B1CACF7AA3268F89">
    <w:name w:val="30262081A9414D33B1CACF7AA3268F89"/>
  </w:style>
  <w:style w:type="paragraph" w:customStyle="1" w:styleId="C2F2BF042E7B44A6B01EF30EA27E4261">
    <w:name w:val="C2F2BF042E7B44A6B01EF30EA27E4261"/>
  </w:style>
  <w:style w:type="paragraph" w:customStyle="1" w:styleId="6188457A082A4714A2C5EEC6DC8FBD09">
    <w:name w:val="6188457A082A4714A2C5EEC6DC8FBD09"/>
  </w:style>
  <w:style w:type="paragraph" w:customStyle="1" w:styleId="8891C2EB7AA142458B03CFDED9AFF57E">
    <w:name w:val="8891C2EB7AA142458B03CFDED9AFF57E"/>
  </w:style>
  <w:style w:type="paragraph" w:customStyle="1" w:styleId="AD526779E19A4311A8A46800568B8AEE">
    <w:name w:val="AD526779E19A4311A8A46800568B8AEE"/>
  </w:style>
  <w:style w:type="paragraph" w:customStyle="1" w:styleId="29C2FA7CD0484717A521A35A97D6B9E9">
    <w:name w:val="29C2FA7CD0484717A521A35A97D6B9E9"/>
  </w:style>
  <w:style w:type="paragraph" w:customStyle="1" w:styleId="069C528F0FA14D839BF0D21713ABF4C9">
    <w:name w:val="069C528F0FA14D839BF0D21713ABF4C9"/>
  </w:style>
  <w:style w:type="paragraph" w:customStyle="1" w:styleId="1DD080CE54BA4D9D90CF748185EF37D1">
    <w:name w:val="1DD080CE54BA4D9D90CF748185EF37D1"/>
  </w:style>
  <w:style w:type="paragraph" w:customStyle="1" w:styleId="9E72DCAFE9A64F2E9EA5AD39687C7CDC">
    <w:name w:val="9E72DCAFE9A64F2E9EA5AD39687C7CDC"/>
  </w:style>
  <w:style w:type="paragraph" w:customStyle="1" w:styleId="F63869123B314C65B5E15F625E387618">
    <w:name w:val="F63869123B314C65B5E15F625E387618"/>
  </w:style>
  <w:style w:type="paragraph" w:customStyle="1" w:styleId="48B2B7D9520A4B4E8E6684AFC6E6DFF2">
    <w:name w:val="48B2B7D9520A4B4E8E6684AFC6E6DFF2"/>
  </w:style>
  <w:style w:type="paragraph" w:customStyle="1" w:styleId="43059D5601374709A819AEA4C812074A">
    <w:name w:val="43059D5601374709A819AEA4C812074A"/>
  </w:style>
  <w:style w:type="paragraph" w:customStyle="1" w:styleId="3668E86F31AD4132B7867E5C598C40A4">
    <w:name w:val="3668E86F31AD4132B7867E5C598C40A4"/>
  </w:style>
  <w:style w:type="paragraph" w:customStyle="1" w:styleId="95257F3BF88E438EAA09F27C95DC406B">
    <w:name w:val="95257F3BF88E438EAA09F27C95DC406B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00854CD1F24D4AE49658F8472D6A7148">
    <w:name w:val="00854CD1F24D4AE49658F8472D6A7148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4954FFEF807944608F0E55F3A6BBEDD2">
    <w:name w:val="4954FFEF807944608F0E55F3A6BBEDD2"/>
  </w:style>
  <w:style w:type="paragraph" w:customStyle="1" w:styleId="8FE287A52F324B37AECF88E2127733F6">
    <w:name w:val="8FE287A52F324B37AECF88E2127733F6"/>
  </w:style>
  <w:style w:type="paragraph" w:customStyle="1" w:styleId="8C4148D4847544E8AB4253674C95E1A1">
    <w:name w:val="8C4148D4847544E8AB4253674C95E1A1"/>
  </w:style>
  <w:style w:type="paragraph" w:customStyle="1" w:styleId="6A0DA9B6F5AC46EB88393C62C6D0363E">
    <w:name w:val="6A0DA9B6F5AC46EB88393C62C6D0363E"/>
  </w:style>
  <w:style w:type="paragraph" w:customStyle="1" w:styleId="C50EFEC7DB77434A81E7C3C0C92177A2">
    <w:name w:val="C50EFEC7DB77434A81E7C3C0C92177A2"/>
  </w:style>
  <w:style w:type="paragraph" w:customStyle="1" w:styleId="F02144F940944FD59FFF6F9698527B32">
    <w:name w:val="F02144F940944FD59FFF6F9698527B32"/>
  </w:style>
  <w:style w:type="paragraph" w:customStyle="1" w:styleId="9039EB13B8014B9C8C035988CA4A6E71">
    <w:name w:val="9039EB13B8014B9C8C035988CA4A6E71"/>
  </w:style>
  <w:style w:type="paragraph" w:customStyle="1" w:styleId="9B335E9F734A43BAB8D3177702DB0810">
    <w:name w:val="9B335E9F734A43BAB8D3177702DB0810"/>
  </w:style>
  <w:style w:type="paragraph" w:customStyle="1" w:styleId="F23EE5F64A9F43C0B9EE480867A38A61">
    <w:name w:val="F23EE5F64A9F43C0B9EE480867A38A61"/>
  </w:style>
  <w:style w:type="paragraph" w:customStyle="1" w:styleId="1039F687270249EE9240CB4DD1A62A7F">
    <w:name w:val="1039F687270249EE9240CB4DD1A62A7F"/>
  </w:style>
  <w:style w:type="paragraph" w:customStyle="1" w:styleId="CA5BB9E36C014795856C7EE755F0CC13">
    <w:name w:val="CA5BB9E36C014795856C7EE755F0CC13"/>
  </w:style>
  <w:style w:type="paragraph" w:customStyle="1" w:styleId="5D6789274FF543BCB0586E1748036DD0">
    <w:name w:val="5D6789274FF543BCB0586E1748036DD0"/>
  </w:style>
  <w:style w:type="paragraph" w:customStyle="1" w:styleId="C434D32D4E5F406787F71AC18470B253">
    <w:name w:val="C434D32D4E5F406787F71AC18470B253"/>
  </w:style>
  <w:style w:type="paragraph" w:customStyle="1" w:styleId="7847036DF44440B29EAEBCF1B08203FA">
    <w:name w:val="7847036DF44440B29EAEBCF1B08203FA"/>
  </w:style>
  <w:style w:type="paragraph" w:customStyle="1" w:styleId="F4AE9B1021EB4228A72C7C10BBF5C646">
    <w:name w:val="F4AE9B1021EB4228A72C7C10BBF5C646"/>
  </w:style>
  <w:style w:type="paragraph" w:customStyle="1" w:styleId="D553688CE3D749FAA1FF65664A1855AA">
    <w:name w:val="D553688CE3D749FAA1FF65664A1855AA"/>
  </w:style>
  <w:style w:type="paragraph" w:customStyle="1" w:styleId="92F8CFAEFE274E9BB65B153C0279464F">
    <w:name w:val="92F8CFAEFE274E9BB65B153C0279464F"/>
  </w:style>
  <w:style w:type="paragraph" w:customStyle="1" w:styleId="E110B65387DD4863A73792A85E3C6D42">
    <w:name w:val="E110B65387DD4863A73792A85E3C6D42"/>
  </w:style>
  <w:style w:type="paragraph" w:customStyle="1" w:styleId="12B990080F3F4135BEF5CD24B5FA8444">
    <w:name w:val="12B990080F3F4135BEF5CD24B5FA8444"/>
  </w:style>
  <w:style w:type="paragraph" w:customStyle="1" w:styleId="B701687373CC435C9A9953347134ED46">
    <w:name w:val="B701687373CC435C9A9953347134ED46"/>
  </w:style>
  <w:style w:type="paragraph" w:customStyle="1" w:styleId="300B6872D87047FFAF64FFBAEA48857F">
    <w:name w:val="300B6872D87047FFAF64FFBAEA48857F"/>
  </w:style>
  <w:style w:type="paragraph" w:customStyle="1" w:styleId="A3D61354E2994B4895EDD1B1F7BD04C1">
    <w:name w:val="A3D61354E2994B4895EDD1B1F7BD04C1"/>
    <w:rsid w:val="00327FAE"/>
  </w:style>
  <w:style w:type="paragraph" w:customStyle="1" w:styleId="41A676DEECF145D49EC97CC56095869F">
    <w:name w:val="41A676DEECF145D49EC97CC56095869F"/>
    <w:rsid w:val="00327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16c05727-aa75-4e4a-9b5f-8a80a1165891"/>
    <ds:schemaRef ds:uri="http://schemas.microsoft.com/office/2006/documentManagement/types"/>
    <ds:schemaRef ds:uri="http://purl.org/dc/elements/1.1/"/>
    <ds:schemaRef ds:uri="71af3243-3dd4-4a8d-8c0d-dd76da1f02a5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2020-02-11T19:27:00Z</dcterms:created>
  <dcterms:modified xsi:type="dcterms:W3CDTF">2020-02-11T19:40:00Z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